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B8A12" w14:textId="41E5BBAB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9A515E">
        <w:rPr>
          <w:sz w:val="48"/>
          <w:szCs w:val="48"/>
        </w:rPr>
        <w:t>1.1 Ontwerp</w:t>
      </w:r>
    </w:p>
    <w:p w14:paraId="44FD91E3" w14:textId="77777777" w:rsidR="0017583A" w:rsidRDefault="0017583A" w:rsidP="00910A2E"/>
    <w:p w14:paraId="4ED299EA" w14:textId="77777777" w:rsidR="00565A5A" w:rsidRDefault="00565A5A" w:rsidP="00910A2E"/>
    <w:p w14:paraId="006787CB" w14:textId="77777777" w:rsidR="00565A5A" w:rsidRDefault="00565A5A" w:rsidP="00910A2E"/>
    <w:p w14:paraId="1ED12BCC" w14:textId="77777777" w:rsidR="00565A5A" w:rsidRDefault="00565A5A" w:rsidP="00910A2E"/>
    <w:p w14:paraId="5989FBAA" w14:textId="77777777" w:rsidR="00565A5A" w:rsidRDefault="00565A5A" w:rsidP="00910A2E"/>
    <w:p w14:paraId="1D8886B8" w14:textId="77777777" w:rsidR="00565A5A" w:rsidRDefault="00565A5A" w:rsidP="00910A2E"/>
    <w:p w14:paraId="19A51225" w14:textId="77777777" w:rsidR="00565A5A" w:rsidRDefault="00565A5A" w:rsidP="00910A2E"/>
    <w:p w14:paraId="6CB5CBFD" w14:textId="77777777" w:rsidR="00565A5A" w:rsidRDefault="00565A5A" w:rsidP="00910A2E"/>
    <w:p w14:paraId="155F8BBE" w14:textId="77777777" w:rsidR="00565A5A" w:rsidRDefault="00565A5A" w:rsidP="00910A2E"/>
    <w:p w14:paraId="0D80C1FB" w14:textId="77777777" w:rsidR="00565A5A" w:rsidRDefault="00565A5A" w:rsidP="00910A2E"/>
    <w:p w14:paraId="1F9E7860" w14:textId="77777777" w:rsidR="00565A5A" w:rsidRDefault="00565A5A" w:rsidP="00910A2E"/>
    <w:p w14:paraId="1D7CCB93" w14:textId="77777777" w:rsidR="00565A5A" w:rsidRDefault="00565A5A" w:rsidP="00910A2E"/>
    <w:p w14:paraId="579A91EE" w14:textId="77777777" w:rsidR="00565A5A" w:rsidRDefault="00565A5A" w:rsidP="00910A2E"/>
    <w:p w14:paraId="5FDD34E5" w14:textId="77777777" w:rsidR="00565A5A" w:rsidRDefault="00565A5A" w:rsidP="00910A2E"/>
    <w:p w14:paraId="44432270" w14:textId="77777777" w:rsidR="00565A5A" w:rsidRDefault="00565A5A" w:rsidP="00910A2E"/>
    <w:p w14:paraId="5E8CF615" w14:textId="77777777" w:rsidR="00565A5A" w:rsidRDefault="00565A5A" w:rsidP="00910A2E"/>
    <w:p w14:paraId="60C963D6" w14:textId="77777777" w:rsidR="00565A5A" w:rsidRDefault="00565A5A" w:rsidP="00910A2E"/>
    <w:p w14:paraId="2907EB46" w14:textId="77777777" w:rsidR="00565A5A" w:rsidRDefault="00565A5A" w:rsidP="00910A2E"/>
    <w:p w14:paraId="2FD9B0CD" w14:textId="77777777" w:rsidR="00565A5A" w:rsidRDefault="00565A5A" w:rsidP="00910A2E"/>
    <w:p w14:paraId="4D60702E" w14:textId="77777777" w:rsidR="00565A5A" w:rsidRDefault="00565A5A" w:rsidP="00910A2E"/>
    <w:p w14:paraId="07BC6809" w14:textId="77777777" w:rsidR="00565A5A" w:rsidRDefault="00565A5A" w:rsidP="00910A2E"/>
    <w:p w14:paraId="61EFD425" w14:textId="77777777" w:rsidR="00565A5A" w:rsidRDefault="00565A5A" w:rsidP="00910A2E"/>
    <w:p w14:paraId="48AA7618" w14:textId="77777777" w:rsidR="00565A5A" w:rsidRDefault="00565A5A" w:rsidP="00910A2E"/>
    <w:p w14:paraId="4E814AB6" w14:textId="77777777" w:rsidR="00565A5A" w:rsidRDefault="00565A5A" w:rsidP="00910A2E"/>
    <w:p w14:paraId="511C19B5" w14:textId="77777777" w:rsidR="00565A5A" w:rsidRDefault="00565A5A" w:rsidP="00910A2E"/>
    <w:p w14:paraId="3E131CAE" w14:textId="77777777" w:rsidR="00565A5A" w:rsidRDefault="00565A5A" w:rsidP="00910A2E"/>
    <w:p w14:paraId="7E401693" w14:textId="77777777" w:rsidR="00565A5A" w:rsidRDefault="00565A5A" w:rsidP="00910A2E"/>
    <w:p w14:paraId="7BAEFDA9" w14:textId="77777777" w:rsidR="00565A5A" w:rsidRDefault="00565A5A" w:rsidP="00910A2E"/>
    <w:p w14:paraId="03462AC5" w14:textId="77777777" w:rsidR="00565A5A" w:rsidRDefault="00565A5A" w:rsidP="00910A2E"/>
    <w:p w14:paraId="35E36A1C" w14:textId="77777777" w:rsidR="00565A5A" w:rsidRDefault="00565A5A" w:rsidP="00910A2E"/>
    <w:p w14:paraId="706A83E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0F5CF874" w14:textId="00DEBEAC" w:rsidR="00FA6C12" w:rsidRPr="00FA6C12" w:rsidRDefault="009A515E" w:rsidP="00FA6C12">
      <w:pPr>
        <w:pStyle w:val="Kop2"/>
      </w:pPr>
      <w:r>
        <w:lastRenderedPageBreak/>
        <w:t>Ontwerp</w:t>
      </w:r>
    </w:p>
    <w:p w14:paraId="1F35B0A3" w14:textId="77777777" w:rsidR="00FA6C12" w:rsidRDefault="00FA6C12" w:rsidP="00FA6C12">
      <w:pPr>
        <w:jc w:val="center"/>
      </w:pPr>
    </w:p>
    <w:p w14:paraId="207C70FB" w14:textId="1D1167C0" w:rsidR="009665D3" w:rsidRPr="007C5A70" w:rsidRDefault="009A515E" w:rsidP="00653925">
      <w:pPr>
        <w:pStyle w:val="Kop3"/>
      </w:pPr>
      <w:r>
        <w:t>Ontwerp een passende oplossing</w:t>
      </w:r>
    </w:p>
    <w:tbl>
      <w:tblPr>
        <w:tblStyle w:val="Tabelraster"/>
        <w:tblW w:w="4768" w:type="pct"/>
        <w:tblLook w:val="04A0" w:firstRow="1" w:lastRow="0" w:firstColumn="1" w:lastColumn="0" w:noHBand="0" w:noVBand="1"/>
      </w:tblPr>
      <w:tblGrid>
        <w:gridCol w:w="2124"/>
        <w:gridCol w:w="1376"/>
        <w:gridCol w:w="5142"/>
      </w:tblGrid>
      <w:tr w:rsidR="00315019" w:rsidRPr="00A26C89" w14:paraId="34A60DB2" w14:textId="77777777" w:rsidTr="00315019">
        <w:tc>
          <w:tcPr>
            <w:tcW w:w="1229" w:type="pct"/>
            <w:shd w:val="clear" w:color="auto" w:fill="56355B" w:themeFill="text2"/>
            <w:vAlign w:val="center"/>
          </w:tcPr>
          <w:p w14:paraId="0EBF54BE" w14:textId="1800F8C2" w:rsidR="00315019" w:rsidRPr="00FA6C12" w:rsidRDefault="00315019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Probleemstelling</w:t>
            </w:r>
          </w:p>
        </w:tc>
        <w:tc>
          <w:tcPr>
            <w:tcW w:w="796" w:type="pct"/>
            <w:shd w:val="clear" w:color="auto" w:fill="56355B" w:themeFill="text2"/>
            <w:vAlign w:val="center"/>
          </w:tcPr>
          <w:p w14:paraId="5D22B059" w14:textId="16E8BED0" w:rsidR="00315019" w:rsidRPr="00FA6C12" w:rsidRDefault="00315019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Oplossing</w:t>
            </w:r>
          </w:p>
        </w:tc>
        <w:tc>
          <w:tcPr>
            <w:tcW w:w="2975" w:type="pct"/>
            <w:shd w:val="clear" w:color="auto" w:fill="56355B" w:themeFill="text2"/>
            <w:vAlign w:val="center"/>
          </w:tcPr>
          <w:p w14:paraId="3CE76B4C" w14:textId="4F7C7BE6" w:rsidR="00315019" w:rsidRPr="00FA6C12" w:rsidRDefault="00315019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Benodigdheden</w:t>
            </w:r>
          </w:p>
        </w:tc>
      </w:tr>
      <w:tr w:rsidR="00315019" w:rsidRPr="00A26C89" w14:paraId="7190D932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61683875" w14:textId="0D4331B5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764AD5B0" w14:textId="67AA2438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2F73A443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4E6AF9C7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5847900D" w14:textId="65D6A180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4C6E1897" w14:textId="053C5542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36B238D7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1A40F0EC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19F129DD" w14:textId="75FEA6E7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53DFB99B" w14:textId="769F8171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48E06399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3F6DE0A5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2D69C6C8" w14:textId="4555F257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4DFBC058" w14:textId="6035BC4B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4E0EDA11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4B767CD4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3766FEF9" w14:textId="0D3EC85A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055070C0" w14:textId="088566FC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A022481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0D5E347D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68BCAD5E" w14:textId="3C98E8E1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2953CC49" w14:textId="00CC8DF1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0ED0DDE5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2D12D8E7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3E27EC93" w14:textId="512AE4D1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1CAB9779" w14:textId="426E1976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DDECF26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4DA853CF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11C03372" w14:textId="75990109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158246DD" w14:textId="14D3A594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41E54F15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012B27DB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7DC46718" w14:textId="09C9B1AE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72B3F1EF" w14:textId="1683D850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C556584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0AAB9DBB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137E443E" w14:textId="19B219FC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6E0CBFA2" w14:textId="5B0E3BB8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A20A422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2A56B2F0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64F126C9" w14:textId="609B8DBF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1269C9DC" w14:textId="4C15E6B2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F71B26B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095CA87E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1FEF38F8" w14:textId="4A99B0E0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37693785" w14:textId="7F40273B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5A83B059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325A785D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36C2DC22" w14:textId="05236F13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6C83E29C" w14:textId="5B2E0A34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1A9967D8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549945F0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0E208667" w14:textId="3B68DC62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10D0D398" w14:textId="104A4BD4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36522E35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725189E0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60F0257E" w14:textId="40DB6315" w:rsidR="00315019" w:rsidRPr="00A26C89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77DB48A2" w14:textId="0D4BBCD1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327E6457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0BB0EA56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5CE9541D" w14:textId="3B750168" w:rsidR="00315019" w:rsidRPr="008A12AA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7E4CCD99" w14:textId="2D974544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501BD4FE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1E08BC21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1D1A9F77" w14:textId="12C3D863" w:rsidR="00315019" w:rsidRPr="008A12AA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216450E1" w14:textId="1F49030B" w:rsidR="0031501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6D6B86FE" w14:textId="77777777" w:rsidR="00315019" w:rsidRDefault="00315019" w:rsidP="00AB6047">
            <w:pPr>
              <w:rPr>
                <w:rFonts w:cstheme="minorHAnsi"/>
              </w:rPr>
            </w:pPr>
          </w:p>
        </w:tc>
      </w:tr>
      <w:tr w:rsidR="00315019" w:rsidRPr="00A26C89" w14:paraId="5BF6094E" w14:textId="77777777" w:rsidTr="00315019">
        <w:trPr>
          <w:trHeight w:val="254"/>
        </w:trPr>
        <w:tc>
          <w:tcPr>
            <w:tcW w:w="1229" w:type="pct"/>
            <w:vAlign w:val="center"/>
          </w:tcPr>
          <w:p w14:paraId="5025FCED" w14:textId="7E510D20" w:rsidR="00315019" w:rsidRPr="008A12AA" w:rsidRDefault="00315019" w:rsidP="00AB604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6" w:type="pct"/>
            <w:vAlign w:val="center"/>
          </w:tcPr>
          <w:p w14:paraId="5C65001D" w14:textId="4F067F75" w:rsidR="00315019" w:rsidRPr="00A26C89" w:rsidRDefault="00315019" w:rsidP="00AB6047">
            <w:pPr>
              <w:rPr>
                <w:rFonts w:cstheme="minorHAnsi"/>
              </w:rPr>
            </w:pPr>
          </w:p>
        </w:tc>
        <w:tc>
          <w:tcPr>
            <w:tcW w:w="2975" w:type="pct"/>
          </w:tcPr>
          <w:p w14:paraId="73E1B79B" w14:textId="261DAD4A" w:rsidR="00315019" w:rsidRDefault="00315019" w:rsidP="00AB6047">
            <w:pPr>
              <w:rPr>
                <w:rFonts w:cstheme="minorHAnsi"/>
              </w:rPr>
            </w:pPr>
          </w:p>
        </w:tc>
      </w:tr>
    </w:tbl>
    <w:p w14:paraId="70976FF6" w14:textId="77777777" w:rsidR="007C5A70" w:rsidRDefault="007C5A70" w:rsidP="009A515E"/>
    <w:p w14:paraId="7AAE6A99" w14:textId="77777777" w:rsidR="00940B27" w:rsidRDefault="00940B27">
      <w:pPr>
        <w:spacing w:after="160" w:line="259" w:lineRule="auto"/>
        <w:rPr>
          <w:rFonts w:asciiTheme="majorHAnsi" w:eastAsiaTheme="majorEastAsia" w:hAnsiTheme="majorHAnsi" w:cstheme="majorBidi"/>
          <w:color w:val="56355B" w:themeColor="text2"/>
          <w:sz w:val="24"/>
          <w:szCs w:val="24"/>
        </w:rPr>
      </w:pPr>
      <w:r>
        <w:br w:type="page"/>
      </w:r>
    </w:p>
    <w:p w14:paraId="51CBDFB9" w14:textId="03707D23" w:rsidR="00653925" w:rsidRDefault="001A64C7" w:rsidP="00AB75C8">
      <w:pPr>
        <w:pStyle w:val="Kop3"/>
      </w:pPr>
      <w:r>
        <w:lastRenderedPageBreak/>
        <w:t>O</w:t>
      </w:r>
      <w:r w:rsidR="00623ED4">
        <w:t xml:space="preserve">ntwerp </w:t>
      </w:r>
      <w:r w:rsidR="00957BE9">
        <w:t>(stroomdiagram)</w:t>
      </w:r>
    </w:p>
    <w:p w14:paraId="37AFC443" w14:textId="7D56D975" w:rsidR="00450492" w:rsidRDefault="00FA302B" w:rsidP="00FA302B">
      <w:pPr>
        <w:rPr>
          <w:highlight w:val="yellow"/>
        </w:rPr>
      </w:pPr>
      <w:r w:rsidRPr="00FA302B">
        <w:rPr>
          <w:highlight w:val="yellow"/>
        </w:rPr>
        <w:t xml:space="preserve">&lt;Maak een </w:t>
      </w:r>
      <w:r w:rsidR="00623ED4">
        <w:rPr>
          <w:highlight w:val="yellow"/>
        </w:rPr>
        <w:t xml:space="preserve">ontwerp </w:t>
      </w:r>
      <w:r w:rsidR="00053860">
        <w:rPr>
          <w:highlight w:val="yellow"/>
        </w:rPr>
        <w:t>(</w:t>
      </w:r>
      <w:r w:rsidR="00623ED4">
        <w:rPr>
          <w:highlight w:val="yellow"/>
        </w:rPr>
        <w:t>in Visio</w:t>
      </w:r>
      <w:r w:rsidR="00053860">
        <w:rPr>
          <w:highlight w:val="yellow"/>
        </w:rPr>
        <w:t xml:space="preserve"> of Packettracer)</w:t>
      </w:r>
      <w:r w:rsidRPr="00FA302B">
        <w:rPr>
          <w:highlight w:val="yellow"/>
        </w:rPr>
        <w:t xml:space="preserve"> </w:t>
      </w:r>
      <w:r w:rsidR="00623ED4">
        <w:rPr>
          <w:highlight w:val="yellow"/>
        </w:rPr>
        <w:t xml:space="preserve">van de </w:t>
      </w:r>
      <w:r w:rsidR="001A64C7">
        <w:rPr>
          <w:highlight w:val="yellow"/>
        </w:rPr>
        <w:t xml:space="preserve">nieuwe </w:t>
      </w:r>
      <w:r w:rsidR="00623ED4">
        <w:rPr>
          <w:highlight w:val="yellow"/>
        </w:rPr>
        <w:t>omgeving</w:t>
      </w:r>
      <w:r w:rsidRPr="00FA302B">
        <w:rPr>
          <w:highlight w:val="yellow"/>
        </w:rPr>
        <w:t>&gt;</w:t>
      </w:r>
    </w:p>
    <w:p w14:paraId="6F1B3B28" w14:textId="77777777" w:rsidR="00450492" w:rsidRDefault="00450492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14:paraId="1A99C615" w14:textId="71B8825B" w:rsidR="00FA302B" w:rsidRDefault="00450492" w:rsidP="00AF7F8A">
      <w:pPr>
        <w:pStyle w:val="Kop3"/>
      </w:pPr>
      <w:r>
        <w:lastRenderedPageBreak/>
        <w:t>Toelichting ontwerp</w:t>
      </w:r>
    </w:p>
    <w:p w14:paraId="66A61255" w14:textId="39043C8D" w:rsidR="00450492" w:rsidRPr="00FA302B" w:rsidRDefault="00450492" w:rsidP="00FA302B">
      <w:r w:rsidRPr="00AF7F8A">
        <w:rPr>
          <w:highlight w:val="yellow"/>
        </w:rPr>
        <w:t>&lt;</w:t>
      </w:r>
      <w:r w:rsidR="00AF7F8A" w:rsidRPr="00AF7F8A">
        <w:rPr>
          <w:highlight w:val="yellow"/>
        </w:rPr>
        <w:t>Schrijf een toelichting op het ontwerp&gt;</w:t>
      </w:r>
    </w:p>
    <w:sectPr w:rsidR="00450492" w:rsidRPr="00FA302B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B2AD2" w14:textId="77777777" w:rsidR="00FB0D21" w:rsidRDefault="00FB0D21" w:rsidP="00910A2E">
      <w:pPr>
        <w:spacing w:line="240" w:lineRule="auto"/>
      </w:pPr>
      <w:r>
        <w:separator/>
      </w:r>
    </w:p>
  </w:endnote>
  <w:endnote w:type="continuationSeparator" w:id="0">
    <w:p w14:paraId="235471D3" w14:textId="77777777" w:rsidR="00FB0D21" w:rsidRDefault="00FB0D2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CE4B1" w14:textId="3DA29DA5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9A515E">
      <w:t>1.1</w:t>
    </w:r>
    <w:r w:rsidR="00FA6C12">
      <w:t xml:space="preserve"> </w:t>
    </w:r>
    <w:r w:rsidR="009A515E">
      <w:t>Ontwerp</w:t>
    </w:r>
    <w:r w:rsidR="00FA6C12">
      <w:t xml:space="preserve"> </w:t>
    </w:r>
    <w:r w:rsidRPr="00393111">
      <w:t xml:space="preserve">- </w:t>
    </w:r>
    <w:r w:rsidR="00FA6C12" w:rsidRPr="00FA6C12">
      <w:rPr>
        <w:rFonts w:cstheme="minorHAnsi"/>
      </w:rPr>
      <w:t>EX_IT20-</w:t>
    </w:r>
    <w:r w:rsidR="001870A0">
      <w:rPr>
        <w:rFonts w:cstheme="minorHAnsi"/>
      </w:rPr>
      <w:t>CEP7</w:t>
    </w:r>
    <w:r w:rsidR="00FA6C12" w:rsidRPr="00FA6C12">
      <w:rPr>
        <w:rFonts w:cstheme="minorHAnsi"/>
      </w:rPr>
      <w:t>_</w:t>
    </w:r>
    <w:r w:rsidR="001870A0">
      <w:rPr>
        <w:rFonts w:cstheme="minorHAnsi"/>
      </w:rPr>
      <w:t>P2</w:t>
    </w:r>
    <w:r w:rsidR="00FA6C12" w:rsidRPr="00FA6C12">
      <w:rPr>
        <w:rFonts w:cstheme="minorHAnsi"/>
      </w:rPr>
      <w:t>-K</w:t>
    </w:r>
    <w:r w:rsidR="001870A0">
      <w:rPr>
        <w:rFonts w:cstheme="minorHAnsi"/>
      </w:rPr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009E4" w14:textId="77777777" w:rsidR="00FB0D21" w:rsidRDefault="00FB0D21" w:rsidP="00910A2E">
      <w:pPr>
        <w:spacing w:line="240" w:lineRule="auto"/>
      </w:pPr>
      <w:r>
        <w:separator/>
      </w:r>
    </w:p>
  </w:footnote>
  <w:footnote w:type="continuationSeparator" w:id="0">
    <w:p w14:paraId="01FD9C9E" w14:textId="77777777" w:rsidR="00FB0D21" w:rsidRDefault="00FB0D21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D1DA" w14:textId="77777777" w:rsidR="00910A2E" w:rsidRDefault="00E93851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196882">
    <w:abstractNumId w:val="3"/>
  </w:num>
  <w:num w:numId="2" w16cid:durableId="1193494771">
    <w:abstractNumId w:val="38"/>
  </w:num>
  <w:num w:numId="3" w16cid:durableId="2052532164">
    <w:abstractNumId w:val="5"/>
  </w:num>
  <w:num w:numId="4" w16cid:durableId="1276786223">
    <w:abstractNumId w:val="40"/>
  </w:num>
  <w:num w:numId="5" w16cid:durableId="154343266">
    <w:abstractNumId w:val="16"/>
  </w:num>
  <w:num w:numId="6" w16cid:durableId="2001037476">
    <w:abstractNumId w:val="37"/>
  </w:num>
  <w:num w:numId="7" w16cid:durableId="747114303">
    <w:abstractNumId w:val="0"/>
  </w:num>
  <w:num w:numId="8" w16cid:durableId="1585649687">
    <w:abstractNumId w:val="43"/>
  </w:num>
  <w:num w:numId="9" w16cid:durableId="1746799023">
    <w:abstractNumId w:val="23"/>
  </w:num>
  <w:num w:numId="10" w16cid:durableId="491412244">
    <w:abstractNumId w:val="31"/>
  </w:num>
  <w:num w:numId="11" w16cid:durableId="1084842135">
    <w:abstractNumId w:val="33"/>
  </w:num>
  <w:num w:numId="12" w16cid:durableId="2020621644">
    <w:abstractNumId w:val="15"/>
  </w:num>
  <w:num w:numId="13" w16cid:durableId="304698690">
    <w:abstractNumId w:val="32"/>
  </w:num>
  <w:num w:numId="14" w16cid:durableId="1264999528">
    <w:abstractNumId w:val="25"/>
  </w:num>
  <w:num w:numId="15" w16cid:durableId="1630083748">
    <w:abstractNumId w:val="13"/>
  </w:num>
  <w:num w:numId="16" w16cid:durableId="1745372236">
    <w:abstractNumId w:val="1"/>
  </w:num>
  <w:num w:numId="17" w16cid:durableId="2000649723">
    <w:abstractNumId w:val="21"/>
  </w:num>
  <w:num w:numId="18" w16cid:durableId="872159211">
    <w:abstractNumId w:val="4"/>
  </w:num>
  <w:num w:numId="19" w16cid:durableId="324095535">
    <w:abstractNumId w:val="45"/>
  </w:num>
  <w:num w:numId="20" w16cid:durableId="11155631">
    <w:abstractNumId w:val="28"/>
  </w:num>
  <w:num w:numId="21" w16cid:durableId="770777467">
    <w:abstractNumId w:val="44"/>
  </w:num>
  <w:num w:numId="22" w16cid:durableId="327249822">
    <w:abstractNumId w:val="36"/>
  </w:num>
  <w:num w:numId="23" w16cid:durableId="567687745">
    <w:abstractNumId w:val="30"/>
  </w:num>
  <w:num w:numId="24" w16cid:durableId="1558475115">
    <w:abstractNumId w:val="29"/>
  </w:num>
  <w:num w:numId="25" w16cid:durableId="1593539713">
    <w:abstractNumId w:val="26"/>
  </w:num>
  <w:num w:numId="26" w16cid:durableId="1907956741">
    <w:abstractNumId w:val="17"/>
  </w:num>
  <w:num w:numId="27" w16cid:durableId="734084655">
    <w:abstractNumId w:val="6"/>
  </w:num>
  <w:num w:numId="28" w16cid:durableId="1815944254">
    <w:abstractNumId w:val="2"/>
  </w:num>
  <w:num w:numId="29" w16cid:durableId="467015798">
    <w:abstractNumId w:val="34"/>
  </w:num>
  <w:num w:numId="30" w16cid:durableId="335428446">
    <w:abstractNumId w:val="22"/>
  </w:num>
  <w:num w:numId="31" w16cid:durableId="378090433">
    <w:abstractNumId w:val="8"/>
  </w:num>
  <w:num w:numId="32" w16cid:durableId="1663196730">
    <w:abstractNumId w:val="11"/>
  </w:num>
  <w:num w:numId="33" w16cid:durableId="1797596902">
    <w:abstractNumId w:val="39"/>
  </w:num>
  <w:num w:numId="34" w16cid:durableId="1360467655">
    <w:abstractNumId w:val="35"/>
  </w:num>
  <w:num w:numId="35" w16cid:durableId="1173495989">
    <w:abstractNumId w:val="12"/>
  </w:num>
  <w:num w:numId="36" w16cid:durableId="90785871">
    <w:abstractNumId w:val="18"/>
  </w:num>
  <w:num w:numId="37" w16cid:durableId="824123499">
    <w:abstractNumId w:val="24"/>
  </w:num>
  <w:num w:numId="38" w16cid:durableId="1273244708">
    <w:abstractNumId w:val="27"/>
  </w:num>
  <w:num w:numId="39" w16cid:durableId="1135608999">
    <w:abstractNumId w:val="7"/>
  </w:num>
  <w:num w:numId="40" w16cid:durableId="96751111">
    <w:abstractNumId w:val="41"/>
  </w:num>
  <w:num w:numId="41" w16cid:durableId="1437603161">
    <w:abstractNumId w:val="42"/>
  </w:num>
  <w:num w:numId="42" w16cid:durableId="1493787911">
    <w:abstractNumId w:val="20"/>
  </w:num>
  <w:num w:numId="43" w16cid:durableId="862787267">
    <w:abstractNumId w:val="19"/>
  </w:num>
  <w:num w:numId="44" w16cid:durableId="549459213">
    <w:abstractNumId w:val="14"/>
  </w:num>
  <w:num w:numId="45" w16cid:durableId="2006977332">
    <w:abstractNumId w:val="9"/>
  </w:num>
  <w:num w:numId="46" w16cid:durableId="1945771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4565"/>
    <w:rsid w:val="00013BBA"/>
    <w:rsid w:val="000172B9"/>
    <w:rsid w:val="0003247E"/>
    <w:rsid w:val="00040DF0"/>
    <w:rsid w:val="00053860"/>
    <w:rsid w:val="00095F6E"/>
    <w:rsid w:val="000B3B21"/>
    <w:rsid w:val="000C018E"/>
    <w:rsid w:val="000C6359"/>
    <w:rsid w:val="000C7207"/>
    <w:rsid w:val="00114441"/>
    <w:rsid w:val="00166F3D"/>
    <w:rsid w:val="0017583A"/>
    <w:rsid w:val="001763E3"/>
    <w:rsid w:val="001870A0"/>
    <w:rsid w:val="001A5529"/>
    <w:rsid w:val="001A64C7"/>
    <w:rsid w:val="001B001A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646C4"/>
    <w:rsid w:val="002738AE"/>
    <w:rsid w:val="002757DB"/>
    <w:rsid w:val="00294398"/>
    <w:rsid w:val="002A74C1"/>
    <w:rsid w:val="002C0DC6"/>
    <w:rsid w:val="002F3923"/>
    <w:rsid w:val="00304937"/>
    <w:rsid w:val="00315019"/>
    <w:rsid w:val="00383605"/>
    <w:rsid w:val="00385CB0"/>
    <w:rsid w:val="00393111"/>
    <w:rsid w:val="003A5A99"/>
    <w:rsid w:val="003E096E"/>
    <w:rsid w:val="003E7082"/>
    <w:rsid w:val="003F2FF7"/>
    <w:rsid w:val="00424AEA"/>
    <w:rsid w:val="0042781C"/>
    <w:rsid w:val="00447F9B"/>
    <w:rsid w:val="00450492"/>
    <w:rsid w:val="00453782"/>
    <w:rsid w:val="00453FA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E721E"/>
    <w:rsid w:val="006069E2"/>
    <w:rsid w:val="00623ED4"/>
    <w:rsid w:val="00653925"/>
    <w:rsid w:val="006662E7"/>
    <w:rsid w:val="0068714B"/>
    <w:rsid w:val="0069446E"/>
    <w:rsid w:val="006B5218"/>
    <w:rsid w:val="006C70B1"/>
    <w:rsid w:val="006E1649"/>
    <w:rsid w:val="007B4F1B"/>
    <w:rsid w:val="007B6469"/>
    <w:rsid w:val="007C5A70"/>
    <w:rsid w:val="007D50D6"/>
    <w:rsid w:val="007E4BCF"/>
    <w:rsid w:val="007F2FE3"/>
    <w:rsid w:val="007F3090"/>
    <w:rsid w:val="007F6868"/>
    <w:rsid w:val="00810F22"/>
    <w:rsid w:val="0082745D"/>
    <w:rsid w:val="00827B05"/>
    <w:rsid w:val="00837330"/>
    <w:rsid w:val="00854C7A"/>
    <w:rsid w:val="00881F6F"/>
    <w:rsid w:val="008C01FB"/>
    <w:rsid w:val="008E0EE0"/>
    <w:rsid w:val="008E7EC5"/>
    <w:rsid w:val="00910A2E"/>
    <w:rsid w:val="00931C11"/>
    <w:rsid w:val="00940B27"/>
    <w:rsid w:val="009423AA"/>
    <w:rsid w:val="00957BE9"/>
    <w:rsid w:val="009665D3"/>
    <w:rsid w:val="0099471C"/>
    <w:rsid w:val="00996768"/>
    <w:rsid w:val="009977B2"/>
    <w:rsid w:val="009A25DF"/>
    <w:rsid w:val="009A515E"/>
    <w:rsid w:val="009C7F1C"/>
    <w:rsid w:val="00A03DC3"/>
    <w:rsid w:val="00A10C66"/>
    <w:rsid w:val="00A266FE"/>
    <w:rsid w:val="00A82E41"/>
    <w:rsid w:val="00A83F06"/>
    <w:rsid w:val="00A856EA"/>
    <w:rsid w:val="00AA3AF9"/>
    <w:rsid w:val="00AB75C8"/>
    <w:rsid w:val="00AC48BB"/>
    <w:rsid w:val="00AC5B84"/>
    <w:rsid w:val="00AE0623"/>
    <w:rsid w:val="00AE3553"/>
    <w:rsid w:val="00AF7F8A"/>
    <w:rsid w:val="00B1205A"/>
    <w:rsid w:val="00B20CAA"/>
    <w:rsid w:val="00B3543E"/>
    <w:rsid w:val="00B54417"/>
    <w:rsid w:val="00B620CB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93851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302B"/>
    <w:rsid w:val="00FA468C"/>
    <w:rsid w:val="00FA6C12"/>
    <w:rsid w:val="00FB0D21"/>
    <w:rsid w:val="00FD54F8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68</TotalTime>
  <Pages>4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Jurry Pijnaker</cp:lastModifiedBy>
  <cp:revision>72</cp:revision>
  <cp:lastPrinted>2024-09-16T13:39:00Z</cp:lastPrinted>
  <dcterms:created xsi:type="dcterms:W3CDTF">2022-04-08T09:45:00Z</dcterms:created>
  <dcterms:modified xsi:type="dcterms:W3CDTF">2024-09-16T13:39:00Z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